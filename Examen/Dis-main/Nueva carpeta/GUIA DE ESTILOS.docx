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0A" w:rsidRDefault="00730B81">
      <w:pPr>
        <w:rPr>
          <w:rFonts w:ascii="Oswald" w:eastAsia="Oswald" w:hAnsi="Oswald" w:cs="Oswald"/>
          <w:b/>
        </w:rPr>
      </w:pPr>
      <w:r>
        <w:rPr>
          <w:noProof/>
          <w:lang w:val="es-ES"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 wp14:anchorId="294CF23D" wp14:editId="07F5DC64">
                <wp:simplePos x="0" y="0"/>
                <wp:positionH relativeFrom="column">
                  <wp:posOffset>-4831307</wp:posOffset>
                </wp:positionH>
                <wp:positionV relativeFrom="paragraph">
                  <wp:posOffset>-1037230</wp:posOffset>
                </wp:positionV>
                <wp:extent cx="14482638" cy="18616295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2638" cy="18616295"/>
                          <a:chOff x="2140325" y="-229779"/>
                          <a:chExt cx="3797769" cy="4887025"/>
                        </a:xfrm>
                      </wpg:grpSpPr>
                      <wps:wsp>
                        <wps:cNvPr id="8" name="Forma libre 8"/>
                        <wps:cNvSpPr/>
                        <wps:spPr>
                          <a:xfrm>
                            <a:off x="2140325" y="-229779"/>
                            <a:ext cx="2630550" cy="488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22" h="195481" extrusionOk="0">
                                <a:moveTo>
                                  <a:pt x="90904" y="15642"/>
                                </a:moveTo>
                                <a:cubicBezTo>
                                  <a:pt x="106574" y="21608"/>
                                  <a:pt x="108082" y="35639"/>
                                  <a:pt x="101526" y="49473"/>
                                </a:cubicBezTo>
                                <a:cubicBezTo>
                                  <a:pt x="94970" y="63307"/>
                                  <a:pt x="59893" y="81009"/>
                                  <a:pt x="51566" y="98646"/>
                                </a:cubicBezTo>
                                <a:cubicBezTo>
                                  <a:pt x="43239" y="116283"/>
                                  <a:pt x="58647" y="140344"/>
                                  <a:pt x="51566" y="155293"/>
                                </a:cubicBezTo>
                                <a:cubicBezTo>
                                  <a:pt x="44485" y="170242"/>
                                  <a:pt x="16423" y="211941"/>
                                  <a:pt x="9080" y="188338"/>
                                </a:cubicBezTo>
                                <a:cubicBezTo>
                                  <a:pt x="1737" y="164735"/>
                                  <a:pt x="-6130" y="42458"/>
                                  <a:pt x="7507" y="13675"/>
                                </a:cubicBezTo>
                                <a:cubicBezTo>
                                  <a:pt x="21144" y="-15108"/>
                                  <a:pt x="75234" y="9676"/>
                                  <a:pt x="90904" y="156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3242383" y="157155"/>
                            <a:ext cx="2695711" cy="845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2D0A" w:rsidRDefault="000919D8">
                              <w:pPr>
                                <w:spacing w:line="240" w:lineRule="auto"/>
                                <w:textDirection w:val="btLr"/>
                                <w:rPr>
                                  <w:rFonts w:ascii="Britannic Bold" w:eastAsia="Oswald" w:hAnsi="Britannic Bold" w:cs="Oswald"/>
                                  <w:b/>
                                  <w:color w:val="FFFFFF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Britannic Bold" w:eastAsia="Oswald" w:hAnsi="Britannic Bold" w:cs="Oswald"/>
                                  <w:b/>
                                  <w:color w:val="FFFFFF"/>
                                  <w:sz w:val="144"/>
                                  <w:szCs w:val="144"/>
                                </w:rPr>
                                <w:t>GUÍA</w:t>
                              </w:r>
                            </w:p>
                            <w:p w:rsidR="000919D8" w:rsidRDefault="000919D8">
                              <w:pPr>
                                <w:spacing w:line="240" w:lineRule="auto"/>
                                <w:textDirection w:val="btLr"/>
                                <w:rPr>
                                  <w:rFonts w:ascii="Britannic Bold" w:eastAsia="Oswald" w:hAnsi="Britannic Bold" w:cs="Oswald"/>
                                  <w:b/>
                                  <w:color w:val="FFFFFF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Britannic Bold" w:eastAsia="Oswald" w:hAnsi="Britannic Bold" w:cs="Oswald"/>
                                  <w:b/>
                                  <w:color w:val="FFFFFF"/>
                                  <w:sz w:val="144"/>
                                  <w:szCs w:val="144"/>
                                </w:rPr>
                                <w:t>DE</w:t>
                              </w:r>
                            </w:p>
                            <w:p w:rsidR="000919D8" w:rsidRPr="00EA0647" w:rsidRDefault="000919D8">
                              <w:pPr>
                                <w:spacing w:line="240" w:lineRule="auto"/>
                                <w:textDirection w:val="btLr"/>
                                <w:rPr>
                                  <w:rFonts w:ascii="Britannic Bold" w:hAnsi="Britannic Bold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Britannic Bold" w:eastAsia="Oswald" w:hAnsi="Britannic Bold" w:cs="Oswald"/>
                                  <w:b/>
                                  <w:color w:val="FFFFFF"/>
                                  <w:sz w:val="144"/>
                                  <w:szCs w:val="144"/>
                                </w:rPr>
                                <w:t>ESTILOS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CF23D" id="Grupo 3" o:spid="_x0000_s1026" style="position:absolute;margin-left:-380.4pt;margin-top:-81.65pt;width:1140.35pt;height:1465.85pt;z-index:-251657216;mso-wrap-distance-top:9pt;mso-wrap-distance-bottom:9pt;mso-width-relative:margin;mso-height-relative:margin" coordorigin="21403,-2297" coordsize="37977,4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">
                <v:shape id="Forma libre 8" o:spid="_x0000_s1027" style="position:absolute;left:21403;top:-2297;width:26305;height:48869;visibility:visible;mso-wrap-style:square;v-text-anchor:middle" coordsize="105222,19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" path="m90904,15642v15670,5966,17178,19997,10622,33831c94970,63307,59893,81009,51566,98646v-8327,17637,7081,41698,,56647c44485,170242,16423,211941,9080,188338,1737,164735,-6130,42458,7507,13675,21144,-15108,75234,9676,90904,15642xe" fillcolor="#00b050" stroked="f">
                  <v:path arrowok="t" o:extrusionok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9" o:spid="_x0000_s1028" type="#_x0000_t202" style="position:absolute;left:32423;top:1571;width:26957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912D0A" w:rsidRDefault="000919D8">
                        <w:pPr>
                          <w:spacing w:line="240" w:lineRule="auto"/>
                          <w:textDirection w:val="btLr"/>
                          <w:rPr>
                            <w:rFonts w:ascii="Britannic Bold" w:eastAsia="Oswald" w:hAnsi="Britannic Bold" w:cs="Oswald"/>
                            <w:b/>
                            <w:color w:val="FFFFFF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Britannic Bold" w:eastAsia="Oswald" w:hAnsi="Britannic Bold" w:cs="Oswald"/>
                            <w:b/>
                            <w:color w:val="FFFFFF"/>
                            <w:sz w:val="144"/>
                            <w:szCs w:val="144"/>
                          </w:rPr>
                          <w:t>GUÍA</w:t>
                        </w:r>
                      </w:p>
                      <w:p w:rsidR="000919D8" w:rsidRDefault="000919D8">
                        <w:pPr>
                          <w:spacing w:line="240" w:lineRule="auto"/>
                          <w:textDirection w:val="btLr"/>
                          <w:rPr>
                            <w:rFonts w:ascii="Britannic Bold" w:eastAsia="Oswald" w:hAnsi="Britannic Bold" w:cs="Oswald"/>
                            <w:b/>
                            <w:color w:val="FFFFFF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Britannic Bold" w:eastAsia="Oswald" w:hAnsi="Britannic Bold" w:cs="Oswald"/>
                            <w:b/>
                            <w:color w:val="FFFFFF"/>
                            <w:sz w:val="144"/>
                            <w:szCs w:val="144"/>
                          </w:rPr>
                          <w:t>DE</w:t>
                        </w:r>
                      </w:p>
                      <w:p w:rsidR="000919D8" w:rsidRPr="00EA0647" w:rsidRDefault="000919D8">
                        <w:pPr>
                          <w:spacing w:line="240" w:lineRule="auto"/>
                          <w:textDirection w:val="btLr"/>
                          <w:rPr>
                            <w:rFonts w:ascii="Britannic Bold" w:hAnsi="Britannic Bold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Britannic Bold" w:eastAsia="Oswald" w:hAnsi="Britannic Bold" w:cs="Oswald"/>
                            <w:b/>
                            <w:color w:val="FFFFFF"/>
                            <w:sz w:val="144"/>
                            <w:szCs w:val="144"/>
                          </w:rPr>
                          <w:t>ESTILOS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2D0A" w:rsidRDefault="008305BF" w:rsidP="008305BF">
      <w:pPr>
        <w:tabs>
          <w:tab w:val="left" w:pos="3495"/>
        </w:tabs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ab/>
      </w: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8305BF" w:rsidP="008305BF">
      <w:pPr>
        <w:tabs>
          <w:tab w:val="left" w:pos="2430"/>
        </w:tabs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ab/>
      </w:r>
    </w:p>
    <w:p w:rsidR="00912D0A" w:rsidRDefault="00730B81" w:rsidP="00730B81">
      <w:pPr>
        <w:tabs>
          <w:tab w:val="left" w:pos="5223"/>
        </w:tabs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ab/>
      </w: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8305BF" w:rsidP="008305BF">
      <w:pPr>
        <w:tabs>
          <w:tab w:val="left" w:pos="1530"/>
        </w:tabs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ab/>
      </w: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EA0647" w:rsidP="008305BF">
      <w:pPr>
        <w:tabs>
          <w:tab w:val="left" w:pos="2775"/>
        </w:tabs>
        <w:rPr>
          <w:rFonts w:ascii="Oswald" w:eastAsia="Oswald" w:hAnsi="Oswald" w:cs="Oswald"/>
          <w:b/>
        </w:rPr>
      </w:pPr>
      <w:r>
        <w:rPr>
          <w:noProof/>
          <w:lang w:val="es-ES"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31B65D99" wp14:editId="3C318136">
                <wp:simplePos x="0" y="0"/>
                <wp:positionH relativeFrom="column">
                  <wp:posOffset>1924334</wp:posOffset>
                </wp:positionH>
                <wp:positionV relativeFrom="paragraph">
                  <wp:posOffset>115257</wp:posOffset>
                </wp:positionV>
                <wp:extent cx="7771130" cy="6827520"/>
                <wp:effectExtent l="0" t="76200" r="127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6827520"/>
                          <a:chOff x="629691" y="1234398"/>
                          <a:chExt cx="5121909" cy="2547102"/>
                        </a:xfrm>
                      </wpg:grpSpPr>
                      <wps:wsp>
                        <wps:cNvPr id="2" name="Elipse 2"/>
                        <wps:cNvSpPr/>
                        <wps:spPr>
                          <a:xfrm rot="1611676">
                            <a:off x="629691" y="1234398"/>
                            <a:ext cx="4645091" cy="2419547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12D0A" w:rsidRDefault="00912D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1106400" y="1362000"/>
                            <a:ext cx="4645200" cy="24195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5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5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5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912D0A" w:rsidRDefault="00912D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1963323" y="1591996"/>
                            <a:ext cx="1858231" cy="194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5440C" w:rsidRPr="000B1FBB" w:rsidRDefault="0055440C">
                              <w:pPr>
                                <w:spacing w:line="240" w:lineRule="auto"/>
                                <w:textDirection w:val="btLr"/>
                                <w:rPr>
                                  <w:rFonts w:ascii="Britannic Bold" w:hAnsi="Britannic Bold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1328213" y="2572148"/>
                            <a:ext cx="2502760" cy="204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2D0A" w:rsidRPr="00EA0647" w:rsidRDefault="00912D0A">
                              <w:pPr>
                                <w:spacing w:line="240" w:lineRule="auto"/>
                                <w:textDirection w:val="btLr"/>
                                <w:rPr>
                                  <w:rFonts w:ascii="Britannic Bold" w:hAnsi="Britannic Bold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65D99" id="Grupo 1" o:spid="_x0000_s1029" style="position:absolute;margin-left:151.5pt;margin-top:9.1pt;width:611.9pt;height:537.6pt;z-index:-251658240;mso-wrap-distance-top:9pt;mso-wrap-distance-bottom:9pt;mso-width-relative:margin;mso-height-relative:margin" coordorigin="6296,12343" coordsize="51219,2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">
                <v:oval id="Elipse 2" o:spid="_x0000_s1030" style="position:absolute;left:6296;top:12343;width:46451;height:24196;rotation:17603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" fillcolor="#92d050" stroked="f">
                  <v:textbox inset="2.53958mm,2.53958mm,2.53958mm,2.53958mm">
                    <w:txbxContent>
                      <w:p w:rsidR="00912D0A" w:rsidRDefault="00912D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4" o:spid="_x0000_s1031" style="position:absolute;left:11064;top:13620;width:46452;height:24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" fillcolor="#006d2a" stroked="f">
                  <v:fill color2="#00bd4f" rotate="t" focusposition="1" focussize="" colors="0 #006d2a;.5 #009e41;1 #00bd4f" focus="100%" type="gradientRadial"/>
                  <v:textbox inset="2.53958mm,2.53958mm,2.53958mm,2.53958mm">
                    <w:txbxContent>
                      <w:p w:rsidR="00912D0A" w:rsidRDefault="00912D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uadro de texto 5" o:spid="_x0000_s1032" type="#_x0000_t202" style="position:absolute;left:19633;top:15919;width:18582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55440C" w:rsidRPr="000B1FBB" w:rsidRDefault="0055440C">
                        <w:pPr>
                          <w:spacing w:line="240" w:lineRule="auto"/>
                          <w:textDirection w:val="btLr"/>
                          <w:rPr>
                            <w:rFonts w:ascii="Britannic Bold" w:hAnsi="Britannic Bold"/>
                            <w:color w:val="FFFFFF" w:themeColor="background1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Cuadro de texto 6" o:spid="_x0000_s1033" type="#_x0000_t202" style="position:absolute;left:13282;top:25721;width:25027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:rsidR="00912D0A" w:rsidRPr="00EA0647" w:rsidRDefault="00912D0A">
                        <w:pPr>
                          <w:spacing w:line="240" w:lineRule="auto"/>
                          <w:textDirection w:val="btLr"/>
                          <w:rPr>
                            <w:rFonts w:ascii="Britannic Bold" w:hAnsi="Britannic Bold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305BF">
        <w:rPr>
          <w:rFonts w:ascii="Oswald" w:eastAsia="Oswald" w:hAnsi="Oswald" w:cs="Oswald"/>
          <w:b/>
        </w:rPr>
        <w:tab/>
      </w:r>
      <w:bookmarkStart w:id="0" w:name="_GoBack"/>
      <w:bookmarkEnd w:id="0"/>
    </w:p>
    <w:p w:rsidR="00912D0A" w:rsidRDefault="008305BF" w:rsidP="008305BF">
      <w:pPr>
        <w:tabs>
          <w:tab w:val="left" w:pos="6840"/>
          <w:tab w:val="right" w:pos="9029"/>
        </w:tabs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ab/>
      </w:r>
      <w:r>
        <w:rPr>
          <w:rFonts w:ascii="Oswald" w:eastAsia="Oswald" w:hAnsi="Oswald" w:cs="Oswald"/>
          <w:b/>
        </w:rPr>
        <w:tab/>
      </w:r>
    </w:p>
    <w:p w:rsidR="00912D0A" w:rsidRPr="00730B81" w:rsidRDefault="00730B81" w:rsidP="00730B81">
      <w:pPr>
        <w:tabs>
          <w:tab w:val="left" w:pos="7501"/>
        </w:tabs>
        <w:rPr>
          <w:rFonts w:ascii="Oswald" w:eastAsia="Oswald" w:hAnsi="Oswald" w:cs="Oswald"/>
          <w:b/>
          <w:color w:val="FF0000"/>
        </w:rPr>
      </w:pPr>
      <w:r>
        <w:rPr>
          <w:rFonts w:ascii="Oswald" w:eastAsia="Oswald" w:hAnsi="Oswald" w:cs="Oswald"/>
          <w:b/>
        </w:rPr>
        <w:tab/>
      </w: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912D0A" w:rsidRDefault="00912D0A">
      <w:pPr>
        <w:rPr>
          <w:rFonts w:ascii="Oswald" w:eastAsia="Oswald" w:hAnsi="Oswald" w:cs="Oswald"/>
          <w:b/>
        </w:rPr>
      </w:pPr>
    </w:p>
    <w:p w:rsidR="0055440C" w:rsidRDefault="0055440C">
      <w:pPr>
        <w:rPr>
          <w:rFonts w:ascii="Oswald" w:eastAsia="Oswald" w:hAnsi="Oswald" w:cs="Oswald"/>
          <w:b/>
          <w:sz w:val="42"/>
          <w:szCs w:val="42"/>
        </w:rPr>
      </w:pPr>
    </w:p>
    <w:p w:rsidR="0055440C" w:rsidRPr="0055440C" w:rsidRDefault="0055440C" w:rsidP="0055440C">
      <w:pPr>
        <w:rPr>
          <w:rFonts w:ascii="Oswald" w:eastAsia="Oswald" w:hAnsi="Oswald" w:cs="Oswald"/>
          <w:sz w:val="42"/>
          <w:szCs w:val="42"/>
        </w:rPr>
      </w:pPr>
    </w:p>
    <w:p w:rsidR="0055440C" w:rsidRPr="0055440C" w:rsidRDefault="0055440C" w:rsidP="0055440C">
      <w:pPr>
        <w:rPr>
          <w:rFonts w:ascii="Oswald" w:eastAsia="Oswald" w:hAnsi="Oswald" w:cs="Oswald"/>
          <w:sz w:val="42"/>
          <w:szCs w:val="42"/>
        </w:rPr>
      </w:pPr>
    </w:p>
    <w:p w:rsidR="0055440C" w:rsidRPr="0055440C" w:rsidRDefault="0055440C" w:rsidP="0055440C">
      <w:pPr>
        <w:rPr>
          <w:rFonts w:ascii="Oswald" w:eastAsia="Oswald" w:hAnsi="Oswald" w:cs="Oswald"/>
          <w:sz w:val="42"/>
          <w:szCs w:val="42"/>
        </w:rPr>
      </w:pPr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62500C">
      <w:pPr>
        <w:pStyle w:val="Ttulo1"/>
      </w:pPr>
      <w:bookmarkStart w:id="1" w:name="_Toc121759354"/>
      <w:r>
        <w:lastRenderedPageBreak/>
        <w:t>PALETA DE COLORES</w:t>
      </w:r>
      <w:bookmarkEnd w:id="1"/>
    </w:p>
    <w:p w:rsidR="0062500C" w:rsidRDefault="0062500C" w:rsidP="000B1FBB">
      <w:pPr>
        <w:rPr>
          <w:sz w:val="28"/>
          <w:szCs w:val="28"/>
        </w:rPr>
      </w:pPr>
    </w:p>
    <w:p w:rsidR="000919D8" w:rsidRDefault="0062500C" w:rsidP="000B1FBB">
      <w:pPr>
        <w:rPr>
          <w:sz w:val="28"/>
          <w:szCs w:val="28"/>
        </w:rPr>
      </w:pPr>
      <w:r w:rsidRPr="0062500C">
        <w:rPr>
          <w:noProof/>
          <w:sz w:val="28"/>
          <w:szCs w:val="28"/>
          <w:lang w:val="es-ES"/>
        </w:rPr>
        <w:drawing>
          <wp:inline distT="0" distB="0" distL="0" distR="0" wp14:anchorId="03FAD96D" wp14:editId="4973CE1D">
            <wp:extent cx="5496692" cy="3534268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62500C">
      <w:pPr>
        <w:pStyle w:val="Ttulo1"/>
      </w:pPr>
      <w:bookmarkStart w:id="2" w:name="_Toc121759355"/>
      <w:r>
        <w:t>FUENTES</w:t>
      </w:r>
      <w:bookmarkEnd w:id="2"/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0B1FBB">
      <w:pPr>
        <w:rPr>
          <w:sz w:val="24"/>
          <w:szCs w:val="24"/>
        </w:rPr>
      </w:pPr>
      <w:r>
        <w:rPr>
          <w:sz w:val="24"/>
          <w:szCs w:val="24"/>
        </w:rPr>
        <w:t>Merriweather</w:t>
      </w:r>
      <w:r w:rsidR="008E7DAD">
        <w:rPr>
          <w:sz w:val="24"/>
          <w:szCs w:val="24"/>
        </w:rPr>
        <w:t xml:space="preserve"> (regular 400)</w:t>
      </w: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  <w:r>
        <w:rPr>
          <w:sz w:val="24"/>
          <w:szCs w:val="24"/>
        </w:rPr>
        <w:t>Montserrat</w:t>
      </w:r>
      <w:r w:rsidR="008305BF">
        <w:rPr>
          <w:sz w:val="24"/>
          <w:szCs w:val="24"/>
        </w:rPr>
        <w:t xml:space="preserve"> (regular 400)</w:t>
      </w: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0B1FBB">
      <w:pPr>
        <w:rPr>
          <w:sz w:val="24"/>
          <w:szCs w:val="24"/>
        </w:rPr>
      </w:pPr>
    </w:p>
    <w:p w:rsidR="0062500C" w:rsidRDefault="0062500C" w:rsidP="0062500C">
      <w:pPr>
        <w:pStyle w:val="Ttulo1"/>
      </w:pPr>
      <w:bookmarkStart w:id="3" w:name="_Toc121759356"/>
      <w:r>
        <w:t>COMPONENTES</w:t>
      </w:r>
      <w:bookmarkEnd w:id="3"/>
    </w:p>
    <w:p w:rsidR="0062500C" w:rsidRDefault="0062500C" w:rsidP="000B1FBB">
      <w:pPr>
        <w:rPr>
          <w:sz w:val="28"/>
          <w:szCs w:val="28"/>
        </w:rPr>
      </w:pPr>
    </w:p>
    <w:p w:rsidR="0062500C" w:rsidRDefault="008E7DAD" w:rsidP="000B1FBB">
      <w:pPr>
        <w:rPr>
          <w:sz w:val="28"/>
          <w:szCs w:val="28"/>
        </w:rPr>
      </w:pPr>
      <w:r>
        <w:rPr>
          <w:sz w:val="28"/>
          <w:szCs w:val="28"/>
        </w:rPr>
        <w:t>Tarjetas</w:t>
      </w:r>
    </w:p>
    <w:p w:rsidR="0062500C" w:rsidRDefault="0062500C" w:rsidP="000B1FBB">
      <w:pPr>
        <w:rPr>
          <w:sz w:val="28"/>
          <w:szCs w:val="28"/>
        </w:rPr>
      </w:pPr>
    </w:p>
    <w:p w:rsidR="0062500C" w:rsidRDefault="008E7DAD" w:rsidP="000B1FBB">
      <w:pPr>
        <w:rPr>
          <w:sz w:val="28"/>
          <w:szCs w:val="28"/>
        </w:rPr>
      </w:pPr>
      <w:r w:rsidRPr="008E7DAD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41AA8A" wp14:editId="6C3842AA">
            <wp:simplePos x="0" y="0"/>
            <wp:positionH relativeFrom="column">
              <wp:posOffset>2362200</wp:posOffset>
            </wp:positionH>
            <wp:positionV relativeFrom="paragraph">
              <wp:posOffset>13335</wp:posOffset>
            </wp:positionV>
            <wp:extent cx="2229161" cy="2105319"/>
            <wp:effectExtent l="0" t="0" r="0" b="9525"/>
            <wp:wrapThrough wrapText="bothSides">
              <wp:wrapPolygon edited="0">
                <wp:start x="0" y="0"/>
                <wp:lineTo x="0" y="21502"/>
                <wp:lineTo x="21415" y="21502"/>
                <wp:lineTo x="21415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DAD">
        <w:rPr>
          <w:sz w:val="28"/>
          <w:szCs w:val="28"/>
        </w:rPr>
        <w:drawing>
          <wp:inline distT="0" distB="0" distL="0" distR="0" wp14:anchorId="42AE70DB" wp14:editId="392C4C6A">
            <wp:extent cx="2248214" cy="21148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  <w:r w:rsidRPr="008E7DAD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731003" wp14:editId="2A3A0900">
            <wp:simplePos x="0" y="0"/>
            <wp:positionH relativeFrom="column">
              <wp:posOffset>2352675</wp:posOffset>
            </wp:positionH>
            <wp:positionV relativeFrom="paragraph">
              <wp:posOffset>13970</wp:posOffset>
            </wp:positionV>
            <wp:extent cx="2257425" cy="2085975"/>
            <wp:effectExtent l="0" t="0" r="9525" b="9525"/>
            <wp:wrapThrough wrapText="bothSides">
              <wp:wrapPolygon edited="0">
                <wp:start x="0" y="0"/>
                <wp:lineTo x="0" y="21501"/>
                <wp:lineTo x="21509" y="21501"/>
                <wp:lineTo x="21509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DAD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17EDF96" wp14:editId="4B54285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172003" cy="2076740"/>
            <wp:effectExtent l="0" t="0" r="0" b="0"/>
            <wp:wrapThrough wrapText="bothSides">
              <wp:wrapPolygon edited="0">
                <wp:start x="0" y="0"/>
                <wp:lineTo x="0" y="21402"/>
                <wp:lineTo x="21411" y="21402"/>
                <wp:lineTo x="21411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0B1FBB">
      <w:pPr>
        <w:rPr>
          <w:sz w:val="28"/>
          <w:szCs w:val="28"/>
        </w:rPr>
      </w:pPr>
    </w:p>
    <w:p w:rsidR="0062500C" w:rsidRDefault="0062500C" w:rsidP="000B1FBB">
      <w:pPr>
        <w:rPr>
          <w:sz w:val="28"/>
          <w:szCs w:val="28"/>
        </w:rPr>
      </w:pPr>
    </w:p>
    <w:p w:rsidR="00730774" w:rsidRDefault="00730774" w:rsidP="000B1FBB">
      <w:pPr>
        <w:rPr>
          <w:sz w:val="28"/>
          <w:szCs w:val="28"/>
        </w:rPr>
      </w:pPr>
    </w:p>
    <w:p w:rsidR="00730774" w:rsidRDefault="00730774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  <w:r>
        <w:rPr>
          <w:sz w:val="28"/>
          <w:szCs w:val="28"/>
        </w:rPr>
        <w:t>Header</w:t>
      </w:r>
    </w:p>
    <w:p w:rsidR="008E7DAD" w:rsidRDefault="008E7DAD" w:rsidP="000B1FBB">
      <w:pPr>
        <w:rPr>
          <w:sz w:val="28"/>
          <w:szCs w:val="28"/>
        </w:rPr>
      </w:pPr>
      <w:r w:rsidRPr="008E7DAD">
        <w:rPr>
          <w:sz w:val="28"/>
          <w:szCs w:val="28"/>
        </w:rPr>
        <w:drawing>
          <wp:inline distT="0" distB="0" distL="0" distR="0" wp14:anchorId="2D73A5DB" wp14:editId="56AB01BD">
            <wp:extent cx="5733415" cy="456565"/>
            <wp:effectExtent l="0" t="0" r="635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  <w:r>
        <w:rPr>
          <w:sz w:val="28"/>
          <w:szCs w:val="28"/>
        </w:rPr>
        <w:t>Main</w:t>
      </w: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  <w:r w:rsidRPr="008E7DAD">
        <w:rPr>
          <w:sz w:val="28"/>
          <w:szCs w:val="28"/>
        </w:rPr>
        <w:drawing>
          <wp:inline distT="0" distB="0" distL="0" distR="0" wp14:anchorId="28F07E17" wp14:editId="021ACD5D">
            <wp:extent cx="5733415" cy="3090545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  <w:r>
        <w:rPr>
          <w:sz w:val="28"/>
          <w:szCs w:val="28"/>
        </w:rPr>
        <w:t>Footer</w:t>
      </w: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  <w:r w:rsidRPr="008E7DAD">
        <w:rPr>
          <w:sz w:val="28"/>
          <w:szCs w:val="28"/>
        </w:rPr>
        <w:drawing>
          <wp:inline distT="0" distB="0" distL="0" distR="0" wp14:anchorId="2CDA5BA4" wp14:editId="72A37FB0">
            <wp:extent cx="5733415" cy="1179830"/>
            <wp:effectExtent l="0" t="0" r="635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74" w:rsidRDefault="00730774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8E7DAD" w:rsidRDefault="008E7DAD" w:rsidP="000B1FBB">
      <w:pPr>
        <w:rPr>
          <w:sz w:val="28"/>
          <w:szCs w:val="28"/>
        </w:rPr>
      </w:pPr>
    </w:p>
    <w:p w:rsidR="00730774" w:rsidRDefault="008E7DAD" w:rsidP="000B1FBB">
      <w:pPr>
        <w:rPr>
          <w:sz w:val="28"/>
          <w:szCs w:val="28"/>
        </w:rPr>
      </w:pPr>
      <w:r>
        <w:rPr>
          <w:sz w:val="28"/>
          <w:szCs w:val="28"/>
        </w:rPr>
        <w:t>Lista lateral</w:t>
      </w:r>
    </w:p>
    <w:p w:rsidR="00730774" w:rsidRDefault="00730774" w:rsidP="000B1FBB">
      <w:pPr>
        <w:rPr>
          <w:sz w:val="28"/>
          <w:szCs w:val="28"/>
        </w:rPr>
      </w:pPr>
    </w:p>
    <w:p w:rsidR="00730774" w:rsidRPr="0062500C" w:rsidRDefault="008E7DAD" w:rsidP="000B1FBB">
      <w:pPr>
        <w:rPr>
          <w:sz w:val="28"/>
          <w:szCs w:val="28"/>
        </w:rPr>
      </w:pPr>
      <w:r w:rsidRPr="008E7DAD">
        <w:rPr>
          <w:sz w:val="28"/>
          <w:szCs w:val="28"/>
        </w:rPr>
        <w:drawing>
          <wp:inline distT="0" distB="0" distL="0" distR="0" wp14:anchorId="4F179267" wp14:editId="6849B851">
            <wp:extent cx="1724266" cy="2829320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774" w:rsidRPr="006250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D5A" w:rsidRDefault="00DD0D5A">
      <w:pPr>
        <w:spacing w:line="240" w:lineRule="auto"/>
      </w:pPr>
      <w:r>
        <w:separator/>
      </w:r>
    </w:p>
  </w:endnote>
  <w:endnote w:type="continuationSeparator" w:id="0">
    <w:p w:rsidR="00DD0D5A" w:rsidRDefault="00DD0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Times New Roman"/>
    <w:charset w:val="00"/>
    <w:family w:val="auto"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D5A" w:rsidRDefault="00DD0D5A">
      <w:pPr>
        <w:spacing w:line="240" w:lineRule="auto"/>
      </w:pPr>
      <w:r>
        <w:separator/>
      </w:r>
    </w:p>
  </w:footnote>
  <w:footnote w:type="continuationSeparator" w:id="0">
    <w:p w:rsidR="00DD0D5A" w:rsidRDefault="00DD0D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556A3"/>
    <w:multiLevelType w:val="multilevel"/>
    <w:tmpl w:val="C89C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D8"/>
    <w:rsid w:val="000919D8"/>
    <w:rsid w:val="000B1FBB"/>
    <w:rsid w:val="003041EF"/>
    <w:rsid w:val="00324EE4"/>
    <w:rsid w:val="00333FB7"/>
    <w:rsid w:val="004E1DF9"/>
    <w:rsid w:val="0055440C"/>
    <w:rsid w:val="0062500C"/>
    <w:rsid w:val="00730774"/>
    <w:rsid w:val="00730B81"/>
    <w:rsid w:val="00822B32"/>
    <w:rsid w:val="008305BF"/>
    <w:rsid w:val="008E7DAD"/>
    <w:rsid w:val="00912D0A"/>
    <w:rsid w:val="009905BA"/>
    <w:rsid w:val="00BB36AF"/>
    <w:rsid w:val="00CB70B6"/>
    <w:rsid w:val="00CC062E"/>
    <w:rsid w:val="00DD0D5A"/>
    <w:rsid w:val="00DD3162"/>
    <w:rsid w:val="00DD7E84"/>
    <w:rsid w:val="00EA0647"/>
    <w:rsid w:val="00F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9DFA"/>
  <w15:docId w15:val="{E31A4897-0FC3-4892-8277-5CF7CA81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C062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55440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doc">
    <w:name w:val="doc"/>
    <w:basedOn w:val="Fuentedeprrafopredeter"/>
    <w:rsid w:val="00333FB7"/>
  </w:style>
  <w:style w:type="paragraph" w:styleId="Prrafodelista">
    <w:name w:val="List Paragraph"/>
    <w:basedOn w:val="Normal"/>
    <w:uiPriority w:val="34"/>
    <w:qFormat/>
    <w:rsid w:val="00CC062E"/>
    <w:pPr>
      <w:ind w:left="720"/>
      <w:contextualSpacing/>
    </w:pPr>
  </w:style>
  <w:style w:type="paragraph" w:customStyle="1" w:styleId="Estilo37">
    <w:name w:val="Estilo37"/>
    <w:basedOn w:val="Ttulo"/>
    <w:link w:val="Estilo37Car"/>
    <w:qFormat/>
    <w:rsid w:val="00CC062E"/>
    <w:pPr>
      <w:keepNext w:val="0"/>
      <w:keepLines w:val="0"/>
      <w:shd w:val="clear" w:color="auto" w:fill="FFFFFF"/>
      <w:spacing w:before="480"/>
    </w:pPr>
    <w:rPr>
      <w:rFonts w:eastAsia="Roboto"/>
      <w:b/>
      <w:color w:val="1B1B1B"/>
      <w:sz w:val="46"/>
      <w:szCs w:val="46"/>
    </w:rPr>
  </w:style>
  <w:style w:type="paragraph" w:styleId="TtuloTDC">
    <w:name w:val="TOC Heading"/>
    <w:basedOn w:val="Ttulo1"/>
    <w:next w:val="Normal"/>
    <w:uiPriority w:val="39"/>
    <w:unhideWhenUsed/>
    <w:qFormat/>
    <w:rsid w:val="00CC06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rsid w:val="00CC062E"/>
    <w:rPr>
      <w:sz w:val="52"/>
      <w:szCs w:val="52"/>
    </w:rPr>
  </w:style>
  <w:style w:type="character" w:customStyle="1" w:styleId="Estilo37Car">
    <w:name w:val="Estilo37 Car"/>
    <w:basedOn w:val="TtuloCar"/>
    <w:link w:val="Estilo37"/>
    <w:rsid w:val="00CC062E"/>
    <w:rPr>
      <w:rFonts w:eastAsia="Roboto"/>
      <w:b/>
      <w:color w:val="1B1B1B"/>
      <w:sz w:val="46"/>
      <w:szCs w:val="46"/>
      <w:shd w:val="clear" w:color="auto" w:fill="FFFFFF"/>
    </w:rPr>
  </w:style>
  <w:style w:type="paragraph" w:styleId="TDC2">
    <w:name w:val="toc 2"/>
    <w:basedOn w:val="Normal"/>
    <w:next w:val="Normal"/>
    <w:autoRedefine/>
    <w:uiPriority w:val="39"/>
    <w:unhideWhenUsed/>
    <w:rsid w:val="00CC062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C062E"/>
    <w:pPr>
      <w:spacing w:after="100" w:line="259" w:lineRule="auto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C062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CC06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73077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774"/>
  </w:style>
  <w:style w:type="paragraph" w:styleId="Piedepgina">
    <w:name w:val="footer"/>
    <w:basedOn w:val="Normal"/>
    <w:link w:val="PiedepginaCar"/>
    <w:uiPriority w:val="99"/>
    <w:unhideWhenUsed/>
    <w:rsid w:val="0073077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Plantillas%20personalizadas%20de%20Office\plantilla%20de%20verd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E98B432665C748B219EE6E0198471E" ma:contentTypeVersion="7" ma:contentTypeDescription="Crear nuevo documento." ma:contentTypeScope="" ma:versionID="8effc626cadab23679c56f1a81a36419">
  <xsd:schema xmlns:xsd="http://www.w3.org/2001/XMLSchema" xmlns:xs="http://www.w3.org/2001/XMLSchema" xmlns:p="http://schemas.microsoft.com/office/2006/metadata/properties" xmlns:ns2="04e3a48a-e843-4d65-9196-c029df5ea572" xmlns:ns3="df78307d-254e-4238-bede-e1732a3f0ca5" targetNamespace="http://schemas.microsoft.com/office/2006/metadata/properties" ma:root="true" ma:fieldsID="aa693836f1019810759215e0361cf294" ns2:_="" ns3:_="">
    <xsd:import namespace="04e3a48a-e843-4d65-9196-c029df5ea572"/>
    <xsd:import namespace="df78307d-254e-4238-bede-e1732a3f0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3a48a-e843-4d65-9196-c029df5ea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307d-254e-4238-bede-e1732a3f0c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5bb956c-4e7b-462c-88f8-837bbff3f93c}" ma:internalName="TaxCatchAll" ma:showField="CatchAllData" ma:web="df78307d-254e-4238-bede-e1732a3f0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e3a48a-e843-4d65-9196-c029df5ea572">
      <Terms xmlns="http://schemas.microsoft.com/office/infopath/2007/PartnerControls"/>
    </lcf76f155ced4ddcb4097134ff3c332f>
    <TaxCatchAll xmlns="df78307d-254e-4238-bede-e1732a3f0ca5" xsi:nil="true"/>
  </documentManagement>
</p:properties>
</file>

<file path=customXml/itemProps1.xml><?xml version="1.0" encoding="utf-8"?>
<ds:datastoreItem xmlns:ds="http://schemas.openxmlformats.org/officeDocument/2006/customXml" ds:itemID="{EFFDD383-6FD1-41F6-B047-76D72DC246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8B606C-06D3-4880-8893-D02E91C0B485}"/>
</file>

<file path=customXml/itemProps3.xml><?xml version="1.0" encoding="utf-8"?>
<ds:datastoreItem xmlns:ds="http://schemas.openxmlformats.org/officeDocument/2006/customXml" ds:itemID="{F79285CF-8CDE-4E98-A90C-A54796BF9A05}"/>
</file>

<file path=customXml/itemProps4.xml><?xml version="1.0" encoding="utf-8"?>
<ds:datastoreItem xmlns:ds="http://schemas.openxmlformats.org/officeDocument/2006/customXml" ds:itemID="{D8CFD26B-709B-4827-B1F5-F665340A6AAD}"/>
</file>

<file path=docProps/app.xml><?xml version="1.0" encoding="utf-8"?>
<Properties xmlns="http://schemas.openxmlformats.org/officeDocument/2006/extended-properties" xmlns:vt="http://schemas.openxmlformats.org/officeDocument/2006/docPropsVTypes">
  <Template>plantilla de verdad</Template>
  <TotalTime>0</TotalTime>
  <Pages>5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2</cp:revision>
  <cp:lastPrinted>2022-09-26T15:34:00Z</cp:lastPrinted>
  <dcterms:created xsi:type="dcterms:W3CDTF">2022-12-13T18:53:00Z</dcterms:created>
  <dcterms:modified xsi:type="dcterms:W3CDTF">2022-12-13T18:53:00Z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0x01010031E98B432665C748B219EE6E0198471E</vt:lpwstr>
  </property>
</Properties>
</file>